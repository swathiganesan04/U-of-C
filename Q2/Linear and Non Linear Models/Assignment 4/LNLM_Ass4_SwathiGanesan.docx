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9971C" w14:textId="78899B84" w:rsidR="00807843" w:rsidRDefault="003F7607" w:rsidP="003F7607">
      <w:pPr>
        <w:pStyle w:val="Heading1"/>
        <w:rPr>
          <w:sz w:val="32"/>
          <w:szCs w:val="24"/>
        </w:rPr>
      </w:pPr>
      <w:r w:rsidRPr="003F7607">
        <w:t xml:space="preserve">MSCA31010: Linear &amp; Non-Linear Models Winter </w:t>
      </w:r>
      <w:r w:rsidRPr="003F7607">
        <w:rPr>
          <w:sz w:val="32"/>
          <w:szCs w:val="24"/>
        </w:rPr>
        <w:t xml:space="preserve">Quarter 2023 Assignment </w:t>
      </w:r>
      <w:r w:rsidR="006F03AE">
        <w:rPr>
          <w:sz w:val="32"/>
          <w:szCs w:val="24"/>
        </w:rPr>
        <w:t>4</w:t>
      </w:r>
    </w:p>
    <w:p w14:paraId="7CFEE8B8" w14:textId="77777777" w:rsidR="003F7607" w:rsidRPr="004121E8" w:rsidRDefault="003F7607" w:rsidP="003F7607">
      <w:pPr>
        <w:pStyle w:val="NormalWeb"/>
        <w:rPr>
          <w:rFonts w:asciiTheme="majorHAnsi" w:eastAsiaTheme="majorEastAsia" w:hAnsiTheme="majorHAnsi" w:cstheme="majorBidi"/>
          <w:color w:val="731C3F" w:themeColor="accent1"/>
          <w:lang w:val="en-US" w:eastAsia="ja-JP"/>
        </w:rPr>
      </w:pPr>
      <w:r w:rsidRPr="004121E8">
        <w:rPr>
          <w:rFonts w:asciiTheme="majorHAnsi" w:eastAsiaTheme="majorEastAsia" w:hAnsiTheme="majorHAnsi" w:cstheme="majorBidi"/>
          <w:color w:val="731C3F" w:themeColor="accent1"/>
          <w:lang w:val="en-US" w:eastAsia="ja-JP"/>
        </w:rPr>
        <w:t xml:space="preserve">Question 1 (20 points) </w:t>
      </w:r>
    </w:p>
    <w:p w14:paraId="3859D6BB" w14:textId="613C9661" w:rsidR="006F03AE" w:rsidRDefault="003F7607" w:rsidP="006F03AE">
      <w:pPr>
        <w:pStyle w:val="NormalWeb"/>
        <w:numPr>
          <w:ilvl w:val="0"/>
          <w:numId w:val="17"/>
        </w:numPr>
        <w:rPr>
          <w:rFonts w:ascii="Calibri" w:hAnsi="Calibri" w:cs="Calibri"/>
          <w:sz w:val="20"/>
          <w:szCs w:val="20"/>
        </w:rPr>
      </w:pPr>
      <w:r w:rsidRPr="006F03AE">
        <w:rPr>
          <w:rFonts w:ascii="Calibri" w:hAnsi="Calibri" w:cs="Calibri"/>
          <w:sz w:val="20"/>
          <w:szCs w:val="20"/>
        </w:rPr>
        <w:t xml:space="preserve">(10 points). </w:t>
      </w:r>
      <w:r w:rsidR="006F03AE" w:rsidRPr="006F03AE">
        <w:rPr>
          <w:rFonts w:ascii="Calibri" w:hAnsi="Calibri" w:cs="Calibri"/>
          <w:sz w:val="20"/>
          <w:szCs w:val="20"/>
        </w:rPr>
        <w:t>Please generate a histogram and a horizontal boxplot to show the distribution of Severity. For the histogram, use a bin-width of $500 and put the number of policies on the vertical axis. Put the two graphs in the same chart where the histogram is above the boxplot.</w:t>
      </w:r>
    </w:p>
    <w:p w14:paraId="6C61E44C" w14:textId="1C627ABA" w:rsidR="006F03AE" w:rsidRDefault="006F03AE" w:rsidP="006F03AE">
      <w:pPr>
        <w:pStyle w:val="NormalWeb"/>
        <w:ind w:left="720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090AF3E3" wp14:editId="114871EB">
            <wp:extent cx="6024663" cy="3783330"/>
            <wp:effectExtent l="0" t="0" r="0" b="127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743" cy="383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D74A6" w14:textId="507B47A2" w:rsidR="003F7607" w:rsidRPr="006F03AE" w:rsidRDefault="003F7607" w:rsidP="006F03AE">
      <w:pPr>
        <w:pStyle w:val="NormalWeb"/>
        <w:numPr>
          <w:ilvl w:val="0"/>
          <w:numId w:val="17"/>
        </w:numPr>
        <w:rPr>
          <w:rFonts w:ascii="Calibri" w:hAnsi="Calibri" w:cs="Calibri"/>
          <w:sz w:val="20"/>
          <w:szCs w:val="20"/>
        </w:rPr>
      </w:pPr>
      <w:r w:rsidRPr="006F03AE">
        <w:rPr>
          <w:rFonts w:ascii="Calibri" w:hAnsi="Calibri" w:cs="Calibri"/>
          <w:sz w:val="20"/>
          <w:szCs w:val="20"/>
        </w:rPr>
        <w:t xml:space="preserve">(10 points). What is the log-likelihood value, the Akaike Information Criterion (AIC) value, and the Bayesian Information Criterion (BIC) value of the Intercept-only model? </w:t>
      </w:r>
    </w:p>
    <w:p w14:paraId="3925F94A" w14:textId="564EC39D" w:rsidR="003F7607" w:rsidRPr="004121E8" w:rsidRDefault="003F7607" w:rsidP="003F760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GB"/>
        </w:rPr>
      </w:pPr>
      <w:r w:rsidRPr="004121E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GB"/>
        </w:rPr>
        <w:t>Log-likelihood value :</w:t>
      </w:r>
      <w:r w:rsidR="006F03AE" w:rsidRPr="006F03AE">
        <w:t xml:space="preserve"> </w:t>
      </w:r>
      <w:r w:rsidR="006F03AE">
        <w:tab/>
      </w:r>
      <w:r w:rsidR="006F03AE" w:rsidRPr="006F0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GB"/>
        </w:rPr>
        <w:t>-11171.287135771177</w:t>
      </w:r>
    </w:p>
    <w:p w14:paraId="45C92A9D" w14:textId="4F1C6CEE" w:rsidR="003F7607" w:rsidRPr="004121E8" w:rsidRDefault="003F7607" w:rsidP="003F7607">
      <w:pPr>
        <w:pStyle w:val="HTMLPreformatted"/>
        <w:shd w:val="clear" w:color="auto" w:fill="FFFFFF"/>
        <w:wordWrap w:val="0"/>
        <w:ind w:left="720"/>
        <w:textAlignment w:val="baseline"/>
        <w:rPr>
          <w:b/>
          <w:bCs/>
          <w:color w:val="000000"/>
        </w:rPr>
      </w:pPr>
      <w:r w:rsidRPr="004121E8">
        <w:rPr>
          <w:b/>
          <w:bCs/>
          <w:color w:val="000000"/>
        </w:rPr>
        <w:t xml:space="preserve">Akaike Information Criterion (AIC) value :  </w:t>
      </w:r>
      <w:r w:rsidR="006F03AE" w:rsidRPr="006F03AE">
        <w:rPr>
          <w:b/>
          <w:bCs/>
          <w:color w:val="000000"/>
        </w:rPr>
        <w:t>22344.574271542355</w:t>
      </w:r>
    </w:p>
    <w:p w14:paraId="5174A439" w14:textId="7FBFD78F" w:rsidR="003F7607" w:rsidRPr="004121E8" w:rsidRDefault="003F7607" w:rsidP="003F7607">
      <w:pPr>
        <w:pStyle w:val="HTMLPreformatted"/>
        <w:shd w:val="clear" w:color="auto" w:fill="FFFFFF"/>
        <w:wordWrap w:val="0"/>
        <w:ind w:left="720"/>
        <w:textAlignment w:val="baseline"/>
        <w:rPr>
          <w:b/>
          <w:bCs/>
          <w:color w:val="000000"/>
        </w:rPr>
      </w:pPr>
      <w:r w:rsidRPr="004121E8">
        <w:rPr>
          <w:b/>
          <w:bCs/>
          <w:color w:val="000000"/>
        </w:rPr>
        <w:t xml:space="preserve">Bayesian Information Criterion (BIC) value :  </w:t>
      </w:r>
      <w:r w:rsidR="006F03AE" w:rsidRPr="006F03AE">
        <w:rPr>
          <w:b/>
          <w:bCs/>
          <w:color w:val="000000"/>
        </w:rPr>
        <w:t>22349.724188378488</w:t>
      </w:r>
    </w:p>
    <w:p w14:paraId="37595BD0" w14:textId="77777777" w:rsidR="003F7607" w:rsidRPr="004121E8" w:rsidRDefault="003F7607" w:rsidP="003F760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GB"/>
        </w:rPr>
      </w:pPr>
    </w:p>
    <w:p w14:paraId="53666360" w14:textId="77777777" w:rsidR="003F7607" w:rsidRPr="004121E8" w:rsidRDefault="003F7607" w:rsidP="003F7607">
      <w:pPr>
        <w:pStyle w:val="NormalWeb"/>
        <w:rPr>
          <w:rFonts w:asciiTheme="majorHAnsi" w:eastAsiaTheme="majorEastAsia" w:hAnsiTheme="majorHAnsi" w:cstheme="majorBidi"/>
          <w:color w:val="731C3F" w:themeColor="accent1"/>
          <w:lang w:val="en-US" w:eastAsia="ja-JP"/>
        </w:rPr>
      </w:pPr>
      <w:r w:rsidRPr="004121E8">
        <w:rPr>
          <w:rFonts w:asciiTheme="majorHAnsi" w:eastAsiaTheme="majorEastAsia" w:hAnsiTheme="majorHAnsi" w:cstheme="majorBidi"/>
          <w:color w:val="731C3F" w:themeColor="accent1"/>
          <w:lang w:val="en-US" w:eastAsia="ja-JP"/>
        </w:rPr>
        <w:t xml:space="preserve">Question 2 (30 points) </w:t>
      </w:r>
    </w:p>
    <w:p w14:paraId="4EDE2B1E" w14:textId="77777777" w:rsidR="004121E8" w:rsidRPr="004121E8" w:rsidRDefault="003F7607" w:rsidP="003F7607">
      <w:pPr>
        <w:pStyle w:val="NormalWeb"/>
        <w:numPr>
          <w:ilvl w:val="0"/>
          <w:numId w:val="10"/>
        </w:numPr>
        <w:rPr>
          <w:sz w:val="20"/>
          <w:szCs w:val="20"/>
        </w:rPr>
      </w:pPr>
      <w:r w:rsidRPr="004121E8">
        <w:rPr>
          <w:rFonts w:ascii="Calibri" w:hAnsi="Calibri" w:cs="Calibri"/>
          <w:sz w:val="20"/>
          <w:szCs w:val="20"/>
        </w:rPr>
        <w:t>(10 points). Please provide a summary report of the Forward Selection in a table. The report should include (1) the step number, (2) the predictor entered, (3) the number of non-aliased parameters in the current model, (4) the log-likelihood value of the current model, (5) the Deviance Chi-squares statistic between the current and the previous models, (6) the corresponding Deviance Degree of</w:t>
      </w:r>
      <w:r w:rsidR="004121E8">
        <w:rPr>
          <w:rFonts w:ascii="Calibri" w:hAnsi="Calibri" w:cs="Calibri"/>
          <w:sz w:val="20"/>
          <w:szCs w:val="20"/>
        </w:rPr>
        <w:t xml:space="preserve"> </w:t>
      </w:r>
      <w:r w:rsidRPr="004121E8">
        <w:rPr>
          <w:rFonts w:ascii="Calibri" w:hAnsi="Calibri" w:cs="Calibri"/>
          <w:sz w:val="20"/>
          <w:szCs w:val="20"/>
        </w:rPr>
        <w:t xml:space="preserve">Freedom, and (7) the corresponding Chi-square significance. </w:t>
      </w:r>
    </w:p>
    <w:p w14:paraId="5EE3AD96" w14:textId="105B8B72" w:rsidR="003F7607" w:rsidRDefault="006F03AE" w:rsidP="006F03AE">
      <w:pPr>
        <w:pStyle w:val="NormalWeb"/>
        <w:ind w:left="72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5583FC3C" wp14:editId="7AD6E9D8">
            <wp:extent cx="5673284" cy="1098667"/>
            <wp:effectExtent l="0" t="0" r="3810" b="635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944" cy="112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5AFE" w14:textId="731FC0CB" w:rsidR="004121E8" w:rsidRPr="004121E8" w:rsidRDefault="004121E8" w:rsidP="004121E8">
      <w:pPr>
        <w:pStyle w:val="NormalWeb"/>
        <w:numPr>
          <w:ilvl w:val="0"/>
          <w:numId w:val="10"/>
        </w:numPr>
        <w:rPr>
          <w:sz w:val="20"/>
          <w:szCs w:val="20"/>
        </w:rPr>
      </w:pPr>
      <w:r w:rsidRPr="004121E8">
        <w:rPr>
          <w:rFonts w:ascii="Calibri" w:hAnsi="Calibri" w:cs="Calibri"/>
          <w:sz w:val="20"/>
          <w:szCs w:val="20"/>
        </w:rPr>
        <w:t xml:space="preserve">(10 points). Our final model is the model when the Forward Selection ends. What are the Akaike Information Criterion (AIC) and the Bayesian Information Criterion (BIC) of your final model? </w:t>
      </w:r>
    </w:p>
    <w:p w14:paraId="760E0BA5" w14:textId="264902E3" w:rsidR="004121E8" w:rsidRPr="004121E8" w:rsidRDefault="004121E8" w:rsidP="004121E8">
      <w:pPr>
        <w:pStyle w:val="HTMLPreformatted"/>
        <w:shd w:val="clear" w:color="auto" w:fill="FFFFFF"/>
        <w:wordWrap w:val="0"/>
        <w:ind w:left="720"/>
        <w:textAlignment w:val="baseline"/>
        <w:rPr>
          <w:b/>
          <w:bCs/>
          <w:color w:val="000000"/>
        </w:rPr>
      </w:pPr>
      <w:r w:rsidRPr="004121E8">
        <w:rPr>
          <w:b/>
          <w:bCs/>
          <w:color w:val="000000"/>
        </w:rPr>
        <w:t xml:space="preserve">Akaike Information Criterion (AIC) value :  </w:t>
      </w:r>
      <w:r w:rsidR="004C3A94" w:rsidRPr="004C3A94">
        <w:rPr>
          <w:b/>
          <w:bCs/>
          <w:color w:val="000000"/>
        </w:rPr>
        <w:t>22273.529459411366</w:t>
      </w:r>
    </w:p>
    <w:p w14:paraId="28332588" w14:textId="099CEABB" w:rsidR="004121E8" w:rsidRDefault="004121E8" w:rsidP="004121E8">
      <w:pPr>
        <w:pStyle w:val="HTMLPreformatted"/>
        <w:shd w:val="clear" w:color="auto" w:fill="FFFFFF"/>
        <w:wordWrap w:val="0"/>
        <w:ind w:left="720"/>
        <w:textAlignment w:val="baseline"/>
        <w:rPr>
          <w:b/>
          <w:bCs/>
          <w:color w:val="000000"/>
        </w:rPr>
      </w:pPr>
      <w:r w:rsidRPr="004121E8">
        <w:rPr>
          <w:b/>
          <w:bCs/>
          <w:color w:val="000000"/>
        </w:rPr>
        <w:t xml:space="preserve">Bayesian Information Criterion (BIC) value :  </w:t>
      </w:r>
      <w:r w:rsidR="004C3A94" w:rsidRPr="004C3A94">
        <w:rPr>
          <w:b/>
          <w:bCs/>
          <w:color w:val="000000"/>
        </w:rPr>
        <w:t>22330.178544608818</w:t>
      </w:r>
    </w:p>
    <w:p w14:paraId="30E07E6B" w14:textId="77777777" w:rsidR="004121E8" w:rsidRPr="004121E8" w:rsidRDefault="004121E8" w:rsidP="004121E8">
      <w:pPr>
        <w:pStyle w:val="HTMLPreformatted"/>
        <w:shd w:val="clear" w:color="auto" w:fill="FFFFFF"/>
        <w:wordWrap w:val="0"/>
        <w:ind w:left="720"/>
        <w:textAlignment w:val="baseline"/>
        <w:rPr>
          <w:b/>
          <w:bCs/>
          <w:color w:val="000000"/>
        </w:rPr>
      </w:pPr>
    </w:p>
    <w:p w14:paraId="37D4BF7B" w14:textId="230D916A" w:rsidR="004121E8" w:rsidRPr="004121E8" w:rsidRDefault="004121E8" w:rsidP="004121E8">
      <w:pPr>
        <w:pStyle w:val="NormalWeb"/>
        <w:numPr>
          <w:ilvl w:val="0"/>
          <w:numId w:val="10"/>
        </w:numPr>
        <w:rPr>
          <w:sz w:val="20"/>
          <w:szCs w:val="20"/>
        </w:rPr>
      </w:pPr>
      <w:r w:rsidRPr="004121E8">
        <w:rPr>
          <w:rFonts w:ascii="Calibri" w:hAnsi="Calibri" w:cs="Calibri"/>
          <w:sz w:val="20"/>
          <w:szCs w:val="20"/>
        </w:rPr>
        <w:t xml:space="preserve">(10 points). Please show a table of the complete set of parameters of your final model (including the aliased parameters). Besides the parameter estimates, please also include the standard errors, the 95% asymptotic confidence intervals, and the exponentiated parameter estimates. Conventionally, aliased parameters have zero standard errors and confidence intervals. </w:t>
      </w:r>
    </w:p>
    <w:p w14:paraId="3A8AC0E7" w14:textId="75B02F61" w:rsidR="00CD3EEB" w:rsidRPr="004C3A94" w:rsidRDefault="000B3FA0" w:rsidP="004C3A94">
      <w:pPr>
        <w:pStyle w:val="NormalWeb"/>
        <w:ind w:left="72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3169314" wp14:editId="5BE64C0A">
            <wp:extent cx="5732006" cy="2866276"/>
            <wp:effectExtent l="0" t="0" r="0" b="4445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515" cy="289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6F4F4" w14:textId="040E7AD4" w:rsidR="00CD3EEB" w:rsidRDefault="00CD3EEB" w:rsidP="00CD3EEB">
      <w:pPr>
        <w:pStyle w:val="NormalWeb"/>
      </w:pPr>
      <w:r w:rsidRPr="00CD3EEB">
        <w:rPr>
          <w:rFonts w:asciiTheme="majorHAnsi" w:eastAsiaTheme="majorEastAsia" w:hAnsiTheme="majorHAnsi" w:cstheme="majorBidi"/>
          <w:color w:val="731C3F" w:themeColor="accent1"/>
          <w:lang w:val="en-US" w:eastAsia="ja-JP"/>
        </w:rPr>
        <w:t>Question 3 (30 points)</w:t>
      </w:r>
      <w:r>
        <w:rPr>
          <w:rFonts w:ascii="Calibri" w:hAnsi="Calibri" w:cs="Calibri"/>
          <w:color w:val="2D72B5"/>
          <w:sz w:val="32"/>
          <w:szCs w:val="32"/>
        </w:rPr>
        <w:t xml:space="preserve"> </w:t>
      </w:r>
    </w:p>
    <w:p w14:paraId="4FE82B1F" w14:textId="7FA57594" w:rsidR="00CD3EEB" w:rsidRPr="00CD3EEB" w:rsidRDefault="00CD3EEB" w:rsidP="00CD3EEB">
      <w:pPr>
        <w:pStyle w:val="NormalWeb"/>
        <w:numPr>
          <w:ilvl w:val="0"/>
          <w:numId w:val="13"/>
        </w:numPr>
        <w:rPr>
          <w:sz w:val="20"/>
          <w:szCs w:val="20"/>
        </w:rPr>
      </w:pPr>
      <w:r w:rsidRPr="00CD3EEB">
        <w:rPr>
          <w:rFonts w:ascii="Calibri" w:hAnsi="Calibri" w:cs="Calibri"/>
          <w:sz w:val="20"/>
          <w:szCs w:val="20"/>
        </w:rPr>
        <w:t xml:space="preserve">(10 points). Calculate the Root Mean Squared Error, the Relative Error, the Pearson correlation, the Distance correlation, and the R-squared metrics for the Intercept-only model. </w:t>
      </w:r>
    </w:p>
    <w:p w14:paraId="42F8412F" w14:textId="77777777" w:rsidR="004C3A94" w:rsidRPr="004C3A94" w:rsidRDefault="004C3A94" w:rsidP="004C3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GB"/>
        </w:rPr>
      </w:pPr>
      <w:r w:rsidRPr="004C3A9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GB"/>
        </w:rPr>
        <w:t>RMSE : 3667.071626635712</w:t>
      </w:r>
    </w:p>
    <w:p w14:paraId="48E97D0B" w14:textId="77777777" w:rsidR="004C3A94" w:rsidRPr="004C3A94" w:rsidRDefault="004C3A94" w:rsidP="004C3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GB"/>
        </w:rPr>
      </w:pPr>
      <w:r w:rsidRPr="004C3A9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GB"/>
        </w:rPr>
        <w:t>Relative Error : 0.9999999999999999</w:t>
      </w:r>
    </w:p>
    <w:p w14:paraId="406EE816" w14:textId="77777777" w:rsidR="004C3A94" w:rsidRPr="004C3A94" w:rsidRDefault="004C3A94" w:rsidP="004C3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GB"/>
        </w:rPr>
      </w:pPr>
      <w:r w:rsidRPr="004C3A9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GB"/>
        </w:rPr>
        <w:t>Pearson Correlation: -2.4563378930425157e-16</w:t>
      </w:r>
    </w:p>
    <w:p w14:paraId="79CA6CB4" w14:textId="0A7B4B72" w:rsidR="004C3A94" w:rsidRPr="004C3A94" w:rsidRDefault="004C3A94" w:rsidP="004C3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GB"/>
        </w:rPr>
      </w:pPr>
      <w:r w:rsidRPr="004C3A9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GB"/>
        </w:rPr>
        <w:t xml:space="preserve">Distance Correlation: </w:t>
      </w:r>
      <w:r w:rsidR="0089215E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GB"/>
        </w:rPr>
        <w:t>None</w:t>
      </w:r>
    </w:p>
    <w:p w14:paraId="65B937FD" w14:textId="0A720E56" w:rsidR="004C3A94" w:rsidRPr="004C3A94" w:rsidRDefault="0089215E" w:rsidP="004C3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</w:pPr>
      <w:r w:rsidRPr="0089215E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GB"/>
        </w:rPr>
        <w:t>Mean Absolute Proportion Error :  1.8861830475373358</w:t>
      </w:r>
    </w:p>
    <w:p w14:paraId="2B199DCD" w14:textId="77777777" w:rsidR="00CD3EEB" w:rsidRPr="00CD3EEB" w:rsidRDefault="00CD3EEB" w:rsidP="004C3A9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E69E5E6" w14:textId="10C7862F" w:rsidR="00CD3EEB" w:rsidRPr="00CD3EEB" w:rsidRDefault="00CD3EEB" w:rsidP="00CD3EEB">
      <w:pPr>
        <w:pStyle w:val="NormalWeb"/>
        <w:numPr>
          <w:ilvl w:val="0"/>
          <w:numId w:val="13"/>
        </w:numPr>
        <w:rPr>
          <w:sz w:val="20"/>
          <w:szCs w:val="20"/>
        </w:rPr>
      </w:pPr>
      <w:r w:rsidRPr="00CD3EEB">
        <w:rPr>
          <w:rFonts w:ascii="Calibri" w:hAnsi="Calibri" w:cs="Calibri"/>
          <w:sz w:val="20"/>
          <w:szCs w:val="20"/>
        </w:rPr>
        <w:t xml:space="preserve">(10 points). Calculate the Root Mean Squared Error, the Relative Error, the Pearson correlation, the Distance correlation, and the R-squared metrics for our final model in Question 2. </w:t>
      </w:r>
    </w:p>
    <w:p w14:paraId="4B47B42F" w14:textId="77777777" w:rsidR="004C3A94" w:rsidRPr="004C3A94" w:rsidRDefault="004C3A94" w:rsidP="004C3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GB"/>
        </w:rPr>
      </w:pPr>
      <w:r w:rsidRPr="004C3A9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GB"/>
        </w:rPr>
        <w:t>RMSE : 3613.455853205644</w:t>
      </w:r>
    </w:p>
    <w:p w14:paraId="18D84B9D" w14:textId="77777777" w:rsidR="004C3A94" w:rsidRPr="004C3A94" w:rsidRDefault="004C3A94" w:rsidP="004C3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GB"/>
        </w:rPr>
      </w:pPr>
      <w:r w:rsidRPr="004C3A9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GB"/>
        </w:rPr>
        <w:t>Relative Error : 0.9709720320449472</w:t>
      </w:r>
    </w:p>
    <w:p w14:paraId="3CD98606" w14:textId="77777777" w:rsidR="004C3A94" w:rsidRPr="004C3A94" w:rsidRDefault="004C3A94" w:rsidP="004C3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GB"/>
        </w:rPr>
      </w:pPr>
      <w:r w:rsidRPr="004C3A9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GB"/>
        </w:rPr>
        <w:t>Pearson Correlation: 0.1706247950343188</w:t>
      </w:r>
    </w:p>
    <w:p w14:paraId="7FF772A9" w14:textId="77777777" w:rsidR="004C3A94" w:rsidRPr="004C3A94" w:rsidRDefault="004C3A94" w:rsidP="004C3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GB"/>
        </w:rPr>
      </w:pPr>
      <w:r w:rsidRPr="004C3A94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GB"/>
        </w:rPr>
        <w:t>Distance Correlation: 0.151122680512261</w:t>
      </w:r>
    </w:p>
    <w:p w14:paraId="00C36667" w14:textId="5FA92287" w:rsidR="00CD3EEB" w:rsidRPr="000B3FA0" w:rsidRDefault="0089215E" w:rsidP="000B3F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</w:pPr>
      <w:r w:rsidRPr="0089215E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GB"/>
        </w:rPr>
        <w:t>Mean Absolute Proportion Error :  1.8216669193905308</w:t>
      </w:r>
    </w:p>
    <w:p w14:paraId="69EBEDAC" w14:textId="633C1E9C" w:rsidR="00CD3EEB" w:rsidRPr="00CD3EEB" w:rsidRDefault="00CD3EEB" w:rsidP="00CD3EEB">
      <w:pPr>
        <w:pStyle w:val="NormalWeb"/>
        <w:numPr>
          <w:ilvl w:val="0"/>
          <w:numId w:val="13"/>
        </w:numPr>
        <w:rPr>
          <w:sz w:val="20"/>
          <w:szCs w:val="20"/>
        </w:rPr>
      </w:pPr>
      <w:r w:rsidRPr="00CD3EEB">
        <w:rPr>
          <w:rFonts w:ascii="Calibri" w:hAnsi="Calibri" w:cs="Calibri"/>
          <w:sz w:val="20"/>
          <w:szCs w:val="20"/>
        </w:rPr>
        <w:lastRenderedPageBreak/>
        <w:t xml:space="preserve">(10 points) We will compare the goodness-of-fit of your model with that of the saturated model. We will calculate the Pearson Chi-Squares and the Deviance Chi-Squares statistics, their degrees of freedom, and their significance values. Based on the results, do you think your model is statistically the same as the saturated Model? </w:t>
      </w:r>
    </w:p>
    <w:tbl>
      <w:tblPr>
        <w:tblW w:w="8932" w:type="dxa"/>
        <w:jc w:val="center"/>
        <w:tblLook w:val="04A0" w:firstRow="1" w:lastRow="0" w:firstColumn="1" w:lastColumn="0" w:noHBand="0" w:noVBand="1"/>
      </w:tblPr>
      <w:tblGrid>
        <w:gridCol w:w="1621"/>
        <w:gridCol w:w="2347"/>
        <w:gridCol w:w="2342"/>
        <w:gridCol w:w="2622"/>
      </w:tblGrid>
      <w:tr w:rsidR="00CD3EEB" w:rsidRPr="00CD3EEB" w14:paraId="7CB34EBA" w14:textId="77777777" w:rsidTr="004C3A94">
        <w:trPr>
          <w:trHeight w:val="340"/>
          <w:jc w:val="center"/>
        </w:trPr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0CC280" w14:textId="77777777" w:rsidR="00CD3EEB" w:rsidRPr="00CD3EEB" w:rsidRDefault="00CD3EEB" w:rsidP="00CD3E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 w:rsidRPr="00CD3EE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  <w:t>Type</w:t>
            </w:r>
          </w:p>
        </w:tc>
        <w:tc>
          <w:tcPr>
            <w:tcW w:w="2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8E8DF4" w14:textId="77777777" w:rsidR="00CD3EEB" w:rsidRPr="00CD3EEB" w:rsidRDefault="00CD3EEB" w:rsidP="00CD3E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 w:rsidRPr="00CD3EE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  <w:t>Statistic</w:t>
            </w:r>
          </w:p>
        </w:tc>
        <w:tc>
          <w:tcPr>
            <w:tcW w:w="23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E8A13B" w14:textId="77777777" w:rsidR="00CD3EEB" w:rsidRPr="00CD3EEB" w:rsidRDefault="00CD3EEB" w:rsidP="00CD3E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 w:rsidRPr="00CD3EE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  <w:t>Degrees of Freedom</w:t>
            </w:r>
          </w:p>
        </w:tc>
        <w:tc>
          <w:tcPr>
            <w:tcW w:w="26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7E3B3C" w14:textId="77777777" w:rsidR="00CD3EEB" w:rsidRPr="00CD3EEB" w:rsidRDefault="00CD3EEB" w:rsidP="00CD3E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</w:pPr>
            <w:r w:rsidRPr="00CD3EE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IN" w:eastAsia="en-GB"/>
              </w:rPr>
              <w:t>Significance (p-value)</w:t>
            </w:r>
          </w:p>
        </w:tc>
      </w:tr>
      <w:tr w:rsidR="00CD3EEB" w:rsidRPr="00CD3EEB" w14:paraId="6EBAFF35" w14:textId="77777777" w:rsidTr="004C3A94">
        <w:trPr>
          <w:trHeight w:val="320"/>
          <w:jc w:val="center"/>
        </w:trPr>
        <w:tc>
          <w:tcPr>
            <w:tcW w:w="162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E01EEC" w14:textId="77777777" w:rsidR="00CD3EEB" w:rsidRPr="00CD3EEB" w:rsidRDefault="00CD3EEB" w:rsidP="00CD3E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CD3EE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Pearson</w:t>
            </w:r>
          </w:p>
        </w:tc>
        <w:tc>
          <w:tcPr>
            <w:tcW w:w="23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0F0633" w14:textId="76B49E5B" w:rsidR="00CD3EEB" w:rsidRPr="00CD3EEB" w:rsidRDefault="004C3A94" w:rsidP="00CD3E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4C3A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5887084.650613409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6D8A6D" w14:textId="05C83474" w:rsidR="00CD3EEB" w:rsidRPr="00CD3EEB" w:rsidRDefault="004C3A94" w:rsidP="00CD3E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1263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643E69" w14:textId="77777777" w:rsidR="00CD3EEB" w:rsidRPr="00CD3EEB" w:rsidRDefault="00CD3EEB" w:rsidP="00CD3E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CD3EE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0</w:t>
            </w:r>
          </w:p>
        </w:tc>
      </w:tr>
      <w:tr w:rsidR="00CD3EEB" w:rsidRPr="00CD3EEB" w14:paraId="379E31A2" w14:textId="77777777" w:rsidTr="004C3A94">
        <w:trPr>
          <w:trHeight w:val="340"/>
          <w:jc w:val="center"/>
        </w:trPr>
        <w:tc>
          <w:tcPr>
            <w:tcW w:w="16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DD95E2" w14:textId="77777777" w:rsidR="00CD3EEB" w:rsidRPr="00CD3EEB" w:rsidRDefault="00CD3EEB" w:rsidP="00CD3E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CD3EE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Deviance</w:t>
            </w:r>
          </w:p>
        </w:tc>
        <w:tc>
          <w:tcPr>
            <w:tcW w:w="23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CBBBDE" w14:textId="0A54EB6D" w:rsidR="00CD3EEB" w:rsidRPr="00CD3EEB" w:rsidRDefault="004C3A94" w:rsidP="00CD3E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4C3A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1183.2015978998556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F31967" w14:textId="751E386F" w:rsidR="00CD3EEB" w:rsidRPr="00CD3EEB" w:rsidRDefault="004C3A94" w:rsidP="00CD3E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1263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225185" w14:textId="2F618A6E" w:rsidR="00CD3EEB" w:rsidRPr="00CD3EEB" w:rsidRDefault="004C3A94" w:rsidP="00CD3E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</w:pPr>
            <w:r w:rsidRPr="004C3A9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GB"/>
              </w:rPr>
              <w:t>0.946205</w:t>
            </w:r>
          </w:p>
        </w:tc>
      </w:tr>
    </w:tbl>
    <w:p w14:paraId="38B42B0D" w14:textId="6FFD503D" w:rsidR="004C3A94" w:rsidRPr="00720F5B" w:rsidRDefault="00720F5B" w:rsidP="00720F5B">
      <w:pPr>
        <w:pStyle w:val="NormalWeb"/>
        <w:ind w:firstLine="720"/>
        <w:rPr>
          <w:rFonts w:ascii="Calibri" w:hAnsi="Calibri" w:cs="Calibri"/>
          <w:b/>
          <w:bCs/>
          <w:sz w:val="20"/>
          <w:szCs w:val="20"/>
        </w:rPr>
      </w:pPr>
      <w:r w:rsidRPr="00720F5B">
        <w:rPr>
          <w:rFonts w:ascii="Calibri" w:hAnsi="Calibri" w:cs="Calibri"/>
          <w:b/>
          <w:bCs/>
          <w:sz w:val="20"/>
          <w:szCs w:val="20"/>
        </w:rPr>
        <w:t xml:space="preserve">Our model is </w:t>
      </w:r>
      <w:r w:rsidRPr="00720F5B">
        <w:rPr>
          <w:rFonts w:ascii="Calibri" w:hAnsi="Calibri" w:cs="Calibri"/>
          <w:b/>
          <w:bCs/>
          <w:sz w:val="20"/>
          <w:szCs w:val="20"/>
          <w:u w:val="single"/>
        </w:rPr>
        <w:t>not statistically the same</w:t>
      </w:r>
      <w:r w:rsidRPr="00720F5B">
        <w:rPr>
          <w:rFonts w:ascii="Calibri" w:hAnsi="Calibri" w:cs="Calibri"/>
          <w:b/>
          <w:bCs/>
          <w:sz w:val="20"/>
          <w:szCs w:val="20"/>
        </w:rPr>
        <w:t xml:space="preserve"> as the saturated model</w:t>
      </w:r>
      <w:r w:rsidR="00AD0092">
        <w:rPr>
          <w:rFonts w:ascii="Calibri" w:hAnsi="Calibri" w:cs="Calibri"/>
          <w:b/>
          <w:bCs/>
          <w:sz w:val="20"/>
          <w:szCs w:val="20"/>
        </w:rPr>
        <w:t xml:space="preserve"> as neither </w:t>
      </w:r>
      <w:r w:rsidR="000838D9">
        <w:rPr>
          <w:rFonts w:ascii="Calibri" w:hAnsi="Calibri" w:cs="Calibri"/>
          <w:b/>
          <w:bCs/>
          <w:sz w:val="20"/>
          <w:szCs w:val="20"/>
        </w:rPr>
        <w:t>o</w:t>
      </w:r>
      <w:r w:rsidR="00AD0092">
        <w:rPr>
          <w:rFonts w:ascii="Calibri" w:hAnsi="Calibri" w:cs="Calibri"/>
          <w:b/>
          <w:bCs/>
          <w:sz w:val="20"/>
          <w:szCs w:val="20"/>
        </w:rPr>
        <w:t>f the statistic values are equal to zero</w:t>
      </w:r>
      <w:r w:rsidRPr="00720F5B">
        <w:rPr>
          <w:rFonts w:ascii="Calibri" w:hAnsi="Calibri" w:cs="Calibri"/>
          <w:b/>
          <w:bCs/>
          <w:sz w:val="20"/>
          <w:szCs w:val="20"/>
        </w:rPr>
        <w:t>.</w:t>
      </w:r>
    </w:p>
    <w:p w14:paraId="39CF738E" w14:textId="49D98445" w:rsidR="00CD3EEB" w:rsidRPr="00CD3EEB" w:rsidRDefault="00CD3EEB" w:rsidP="00CD3EEB">
      <w:pPr>
        <w:pStyle w:val="NormalWeb"/>
        <w:rPr>
          <w:rFonts w:asciiTheme="majorHAnsi" w:eastAsiaTheme="majorEastAsia" w:hAnsiTheme="majorHAnsi" w:cstheme="majorBidi"/>
          <w:color w:val="731C3F" w:themeColor="accent1"/>
          <w:lang w:val="en-US" w:eastAsia="ja-JP"/>
        </w:rPr>
      </w:pPr>
      <w:r w:rsidRPr="00CD3EEB">
        <w:rPr>
          <w:rFonts w:asciiTheme="majorHAnsi" w:eastAsiaTheme="majorEastAsia" w:hAnsiTheme="majorHAnsi" w:cstheme="majorBidi"/>
          <w:color w:val="731C3F" w:themeColor="accent1"/>
          <w:lang w:val="en-US" w:eastAsia="ja-JP"/>
        </w:rPr>
        <w:t xml:space="preserve">Question 4 (20 points) </w:t>
      </w:r>
    </w:p>
    <w:p w14:paraId="4ADA52FB" w14:textId="028A9256" w:rsidR="00560A0C" w:rsidRPr="00560A0C" w:rsidRDefault="00CD3EEB" w:rsidP="00560A0C">
      <w:pPr>
        <w:pStyle w:val="NormalWeb"/>
        <w:numPr>
          <w:ilvl w:val="0"/>
          <w:numId w:val="15"/>
        </w:numPr>
        <w:rPr>
          <w:sz w:val="20"/>
          <w:szCs w:val="20"/>
        </w:rPr>
      </w:pPr>
      <w:r w:rsidRPr="00CD3EEB">
        <w:rPr>
          <w:rFonts w:ascii="Calibri" w:hAnsi="Calibri" w:cs="Calibri"/>
          <w:sz w:val="20"/>
          <w:szCs w:val="20"/>
        </w:rPr>
        <w:t xml:space="preserve">(10 points). Plot the Pearson residuals versus the observed </w:t>
      </w:r>
      <w:r w:rsidR="004C3A94">
        <w:rPr>
          <w:rFonts w:ascii="Calibri" w:hAnsi="Calibri" w:cs="Calibri"/>
          <w:sz w:val="20"/>
          <w:szCs w:val="20"/>
        </w:rPr>
        <w:t>Severity</w:t>
      </w:r>
      <w:r w:rsidRPr="00CD3EEB">
        <w:rPr>
          <w:rFonts w:ascii="Calibri" w:hAnsi="Calibri" w:cs="Calibri"/>
          <w:sz w:val="20"/>
          <w:szCs w:val="20"/>
        </w:rPr>
        <w:t xml:space="preserve">. </w:t>
      </w:r>
    </w:p>
    <w:p w14:paraId="66059F26" w14:textId="72E45F58" w:rsidR="004C3A94" w:rsidRDefault="004C3A94" w:rsidP="004C3A94">
      <w:pPr>
        <w:pStyle w:val="NormalWeb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CA1D28F" wp14:editId="4465790C">
            <wp:extent cx="5539796" cy="2968637"/>
            <wp:effectExtent l="0" t="0" r="0" b="3175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559" cy="299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BA11" w14:textId="77777777" w:rsidR="004C3A94" w:rsidRPr="00CD3EEB" w:rsidRDefault="004C3A94" w:rsidP="004C3A94">
      <w:pPr>
        <w:pStyle w:val="NormalWeb"/>
        <w:jc w:val="center"/>
        <w:rPr>
          <w:sz w:val="20"/>
          <w:szCs w:val="20"/>
        </w:rPr>
      </w:pPr>
    </w:p>
    <w:p w14:paraId="1598675D" w14:textId="6EDAF688" w:rsidR="004C3A94" w:rsidRPr="004C3A94" w:rsidRDefault="00CD3EEB" w:rsidP="004C3A94">
      <w:pPr>
        <w:pStyle w:val="NormalWeb"/>
        <w:numPr>
          <w:ilvl w:val="0"/>
          <w:numId w:val="15"/>
        </w:numPr>
        <w:rPr>
          <w:sz w:val="20"/>
          <w:szCs w:val="20"/>
        </w:rPr>
      </w:pPr>
      <w:r w:rsidRPr="00CD3EEB">
        <w:rPr>
          <w:rFonts w:ascii="Calibri" w:hAnsi="Calibri" w:cs="Calibri"/>
          <w:sz w:val="20"/>
          <w:szCs w:val="20"/>
        </w:rPr>
        <w:t xml:space="preserve">(10 points). Plot the Deviance residuals versus the observed </w:t>
      </w:r>
      <w:r w:rsidR="004C3A94">
        <w:rPr>
          <w:rFonts w:ascii="Calibri" w:hAnsi="Calibri" w:cs="Calibri"/>
          <w:sz w:val="20"/>
          <w:szCs w:val="20"/>
        </w:rPr>
        <w:t>Severity</w:t>
      </w:r>
      <w:r w:rsidRPr="00CD3EEB">
        <w:rPr>
          <w:rFonts w:ascii="Calibri" w:hAnsi="Calibri" w:cs="Calibri"/>
          <w:sz w:val="20"/>
          <w:szCs w:val="20"/>
        </w:rPr>
        <w:t xml:space="preserve">. </w:t>
      </w:r>
    </w:p>
    <w:p w14:paraId="320DBD14" w14:textId="0830E4D6" w:rsidR="003F7607" w:rsidRPr="004C3A94" w:rsidRDefault="004C3A94" w:rsidP="004C3A94">
      <w:pPr>
        <w:pStyle w:val="NormalWeb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0E26F11" wp14:editId="43D8A89C">
            <wp:extent cx="5477767" cy="2973600"/>
            <wp:effectExtent l="0" t="0" r="0" b="0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767" cy="29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607" w:rsidRPr="004C3A94" w:rsidSect="004C3A94">
      <w:footerReference w:type="default" r:id="rId12"/>
      <w:pgSz w:w="11907" w:h="16839" w:code="9"/>
      <w:pgMar w:top="720" w:right="720" w:bottom="720" w:left="72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35E30" w14:textId="77777777" w:rsidR="00A4243A" w:rsidRDefault="00A4243A">
      <w:r>
        <w:separator/>
      </w:r>
    </w:p>
    <w:p w14:paraId="181120DF" w14:textId="77777777" w:rsidR="00A4243A" w:rsidRDefault="00A4243A"/>
  </w:endnote>
  <w:endnote w:type="continuationSeparator" w:id="0">
    <w:p w14:paraId="3D721291" w14:textId="77777777" w:rsidR="00A4243A" w:rsidRDefault="00A4243A">
      <w:r>
        <w:continuationSeparator/>
      </w:r>
    </w:p>
    <w:p w14:paraId="5C3F0D94" w14:textId="77777777" w:rsidR="00A4243A" w:rsidRDefault="00A424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BFCC76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E7F16" w14:textId="77777777" w:rsidR="00A4243A" w:rsidRDefault="00A4243A">
      <w:r>
        <w:separator/>
      </w:r>
    </w:p>
    <w:p w14:paraId="2BBE1FFF" w14:textId="77777777" w:rsidR="00A4243A" w:rsidRDefault="00A4243A"/>
  </w:footnote>
  <w:footnote w:type="continuationSeparator" w:id="0">
    <w:p w14:paraId="66048EB3" w14:textId="77777777" w:rsidR="00A4243A" w:rsidRDefault="00A4243A">
      <w:r>
        <w:continuationSeparator/>
      </w:r>
    </w:p>
    <w:p w14:paraId="57E35140" w14:textId="77777777" w:rsidR="00A4243A" w:rsidRDefault="00A4243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E73B85"/>
    <w:multiLevelType w:val="hybridMultilevel"/>
    <w:tmpl w:val="E8C8F4AE"/>
    <w:lvl w:ilvl="0" w:tplc="D640CEE0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07736"/>
    <w:multiLevelType w:val="multilevel"/>
    <w:tmpl w:val="3C4CA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BC30CE"/>
    <w:multiLevelType w:val="multilevel"/>
    <w:tmpl w:val="07FCC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E6BC6"/>
    <w:multiLevelType w:val="multilevel"/>
    <w:tmpl w:val="CA6407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327307"/>
    <w:multiLevelType w:val="multilevel"/>
    <w:tmpl w:val="40846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D44487"/>
    <w:multiLevelType w:val="hybridMultilevel"/>
    <w:tmpl w:val="CDB6598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2368C0"/>
    <w:multiLevelType w:val="hybridMultilevel"/>
    <w:tmpl w:val="6E82F8E2"/>
    <w:lvl w:ilvl="0" w:tplc="405A3108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8E679C"/>
    <w:multiLevelType w:val="hybridMultilevel"/>
    <w:tmpl w:val="06042F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2C7B47"/>
    <w:multiLevelType w:val="multilevel"/>
    <w:tmpl w:val="7242F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64121A"/>
    <w:multiLevelType w:val="hybridMultilevel"/>
    <w:tmpl w:val="9590297A"/>
    <w:lvl w:ilvl="0" w:tplc="5D96BAFA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BB3061"/>
    <w:multiLevelType w:val="hybridMultilevel"/>
    <w:tmpl w:val="0EA6731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715334"/>
    <w:multiLevelType w:val="hybridMultilevel"/>
    <w:tmpl w:val="69460AD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962AB4"/>
    <w:multiLevelType w:val="hybridMultilevel"/>
    <w:tmpl w:val="6D1AD9AC"/>
    <w:lvl w:ilvl="0" w:tplc="16E80F46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472496">
    <w:abstractNumId w:val="1"/>
  </w:num>
  <w:num w:numId="2" w16cid:durableId="1839805611">
    <w:abstractNumId w:val="0"/>
  </w:num>
  <w:num w:numId="3" w16cid:durableId="1464227451">
    <w:abstractNumId w:val="5"/>
  </w:num>
  <w:num w:numId="4" w16cid:durableId="943535005">
    <w:abstractNumId w:val="11"/>
  </w:num>
  <w:num w:numId="5" w16cid:durableId="62072733">
    <w:abstractNumId w:val="12"/>
  </w:num>
  <w:num w:numId="6" w16cid:durableId="2025276410">
    <w:abstractNumId w:val="14"/>
  </w:num>
  <w:num w:numId="7" w16cid:durableId="641690706">
    <w:abstractNumId w:val="3"/>
  </w:num>
  <w:num w:numId="8" w16cid:durableId="674766722">
    <w:abstractNumId w:val="8"/>
  </w:num>
  <w:num w:numId="9" w16cid:durableId="777330923">
    <w:abstractNumId w:val="16"/>
  </w:num>
  <w:num w:numId="10" w16cid:durableId="1740860593">
    <w:abstractNumId w:val="9"/>
  </w:num>
  <w:num w:numId="11" w16cid:durableId="913659928">
    <w:abstractNumId w:val="6"/>
  </w:num>
  <w:num w:numId="12" w16cid:durableId="857886259">
    <w:abstractNumId w:val="4"/>
  </w:num>
  <w:num w:numId="13" w16cid:durableId="1329021161">
    <w:abstractNumId w:val="2"/>
  </w:num>
  <w:num w:numId="14" w16cid:durableId="1619411973">
    <w:abstractNumId w:val="7"/>
  </w:num>
  <w:num w:numId="15" w16cid:durableId="72893842">
    <w:abstractNumId w:val="13"/>
  </w:num>
  <w:num w:numId="16" w16cid:durableId="150871448">
    <w:abstractNumId w:val="10"/>
  </w:num>
  <w:num w:numId="17" w16cid:durableId="4490569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607"/>
    <w:rsid w:val="000838D9"/>
    <w:rsid w:val="00097629"/>
    <w:rsid w:val="000B3FA0"/>
    <w:rsid w:val="000F312B"/>
    <w:rsid w:val="003F500E"/>
    <w:rsid w:val="003F7607"/>
    <w:rsid w:val="004121E8"/>
    <w:rsid w:val="00483DBA"/>
    <w:rsid w:val="004C3A94"/>
    <w:rsid w:val="00560A0C"/>
    <w:rsid w:val="005C034D"/>
    <w:rsid w:val="006F03AE"/>
    <w:rsid w:val="00720F5B"/>
    <w:rsid w:val="00807843"/>
    <w:rsid w:val="0089215E"/>
    <w:rsid w:val="00A4243A"/>
    <w:rsid w:val="00AD0092"/>
    <w:rsid w:val="00CD3EEB"/>
    <w:rsid w:val="00DD5E0D"/>
    <w:rsid w:val="00F9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8C7F6D"/>
  <w15:chartTrackingRefBased/>
  <w15:docId w15:val="{1F6C571F-9BAD-3D4B-BA4D-5F9CF428D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F7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F76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7607"/>
    <w:rPr>
      <w:rFonts w:ascii="Courier New" w:eastAsia="Times New Roman" w:hAnsi="Courier New" w:cs="Courier New"/>
      <w:color w:val="auto"/>
      <w:sz w:val="20"/>
      <w:szCs w:val="20"/>
      <w:lang w:val="en-IN" w:eastAsia="en-GB"/>
    </w:rPr>
  </w:style>
  <w:style w:type="paragraph" w:styleId="ListParagraph">
    <w:name w:val="List Paragraph"/>
    <w:basedOn w:val="Normal"/>
    <w:uiPriority w:val="34"/>
    <w:unhideWhenUsed/>
    <w:qFormat/>
    <w:rsid w:val="003F7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6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6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9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8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6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1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9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4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3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3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8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0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43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7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wathiganesan/Library/Containers/com.microsoft.Word/Data/Library/Application%20Support/Microsoft/Office/16.0/DTS/en-GB%7b94E5BF47-8832-BC45-992F-4197D7D4064E%7d/%7b3A59B8A8-F09D-E14B-A545-2D37CE007761%7dtf10002086_mac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{3A59B8A8-F09D-E14B-A545-2D37CE007761}tf10002086_mac.dotx</Template>
  <TotalTime>0</TotalTime>
  <Pages>3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Swathi Ganesan</cp:lastModifiedBy>
  <cp:revision>3</cp:revision>
  <dcterms:created xsi:type="dcterms:W3CDTF">2023-03-03T01:12:00Z</dcterms:created>
  <dcterms:modified xsi:type="dcterms:W3CDTF">2023-03-03T01:13:00Z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